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840D1" w14:textId="1A448BEE" w:rsidR="00717C41" w:rsidRDefault="00594A0D" w:rsidP="00810F2C">
      <w:pPr>
        <w:pStyle w:val="Titre1"/>
        <w:rPr>
          <w:rStyle w:val="Titredulivre"/>
        </w:rPr>
      </w:pPr>
      <w:r>
        <w:rPr>
          <w:rStyle w:val="Titredulivre"/>
        </w:rPr>
        <w:t xml:space="preserve">Questionnaire </w:t>
      </w:r>
    </w:p>
    <w:p w14:paraId="52B8E10F" w14:textId="77777777" w:rsidR="00810F2C" w:rsidRPr="00810F2C" w:rsidRDefault="00810F2C" w:rsidP="00810F2C">
      <w:bookmarkStart w:id="0" w:name="_GoBack"/>
      <w:bookmarkEnd w:id="0"/>
    </w:p>
    <w:p w14:paraId="021B7E47" w14:textId="77777777" w:rsidR="00717C41" w:rsidRDefault="00717C41" w:rsidP="00717C41">
      <w:pPr>
        <w:pStyle w:val="Paragraphedeliste"/>
        <w:numPr>
          <w:ilvl w:val="0"/>
          <w:numId w:val="3"/>
        </w:numPr>
      </w:pPr>
      <w:r>
        <w:t xml:space="preserve">Les circonstances de la mise en couple </w:t>
      </w:r>
    </w:p>
    <w:p w14:paraId="73C80FEE" w14:textId="3167AA3F" w:rsidR="00717C41" w:rsidRDefault="00717C41" w:rsidP="00E42E39">
      <w:pPr>
        <w:pStyle w:val="Paragraphedeliste"/>
        <w:numPr>
          <w:ilvl w:val="1"/>
          <w:numId w:val="3"/>
        </w:numPr>
      </w:pPr>
      <w:r>
        <w:t>Rencontre</w:t>
      </w:r>
      <w:r w:rsidR="00E42E39">
        <w:t xml:space="preserve"> / Travail / Etudes </w:t>
      </w:r>
    </w:p>
    <w:p w14:paraId="26B04FF6" w14:textId="56940181" w:rsidR="00483C4D" w:rsidRDefault="00483C4D" w:rsidP="00483C4D">
      <w:pPr>
        <w:pStyle w:val="Paragraphedeliste"/>
        <w:numPr>
          <w:ilvl w:val="2"/>
          <w:numId w:val="3"/>
        </w:numPr>
      </w:pPr>
      <w:r>
        <w:t xml:space="preserve">Circonstances fortuites </w:t>
      </w:r>
    </w:p>
    <w:p w14:paraId="54F859A5" w14:textId="1A1371C0" w:rsidR="00483C4D" w:rsidRDefault="00483C4D" w:rsidP="00483C4D">
      <w:pPr>
        <w:pStyle w:val="Paragraphedeliste"/>
        <w:numPr>
          <w:ilvl w:val="2"/>
          <w:numId w:val="3"/>
        </w:numPr>
      </w:pPr>
      <w:r>
        <w:t xml:space="preserve">Lieu de travail ou d’études </w:t>
      </w:r>
    </w:p>
    <w:p w14:paraId="76FF9549" w14:textId="0CC1BD1D" w:rsidR="00483C4D" w:rsidRDefault="00483C4D" w:rsidP="00483C4D">
      <w:pPr>
        <w:pStyle w:val="Paragraphedeliste"/>
        <w:numPr>
          <w:ilvl w:val="2"/>
          <w:numId w:val="3"/>
        </w:numPr>
      </w:pPr>
      <w:r>
        <w:t xml:space="preserve">Relation enfance, famille </w:t>
      </w:r>
    </w:p>
    <w:p w14:paraId="3AC4035C" w14:textId="2A312C4B" w:rsidR="00483C4D" w:rsidRDefault="00483C4D" w:rsidP="00483C4D">
      <w:pPr>
        <w:pStyle w:val="Paragraphedeliste"/>
        <w:numPr>
          <w:ilvl w:val="2"/>
          <w:numId w:val="3"/>
        </w:numPr>
      </w:pPr>
      <w:r>
        <w:t xml:space="preserve">Présentation – réseau amitiés </w:t>
      </w:r>
    </w:p>
    <w:p w14:paraId="3B7CF15E" w14:textId="7D9A488E" w:rsidR="00483C4D" w:rsidRDefault="00483C4D" w:rsidP="00483C4D">
      <w:pPr>
        <w:pStyle w:val="Paragraphedeliste"/>
        <w:numPr>
          <w:ilvl w:val="2"/>
          <w:numId w:val="3"/>
        </w:numPr>
      </w:pPr>
      <w:r>
        <w:t>Extérieur (participation sociale, association, sport, …)</w:t>
      </w:r>
    </w:p>
    <w:p w14:paraId="5928643C" w14:textId="49E0D0A6" w:rsidR="00483C4D" w:rsidRDefault="00483C4D" w:rsidP="00483C4D">
      <w:pPr>
        <w:pStyle w:val="Paragraphedeliste"/>
        <w:numPr>
          <w:ilvl w:val="2"/>
          <w:numId w:val="3"/>
        </w:numPr>
      </w:pPr>
      <w:r>
        <w:t xml:space="preserve">En Soirée </w:t>
      </w:r>
    </w:p>
    <w:p w14:paraId="584E76C8" w14:textId="3ACAC7B8" w:rsidR="00483C4D" w:rsidRDefault="00483C4D" w:rsidP="00F9417E">
      <w:pPr>
        <w:pStyle w:val="Paragraphedeliste"/>
        <w:numPr>
          <w:ilvl w:val="2"/>
          <w:numId w:val="3"/>
        </w:numPr>
      </w:pPr>
      <w:r>
        <w:t xml:space="preserve">Autres </w:t>
      </w:r>
    </w:p>
    <w:p w14:paraId="5D1808C2" w14:textId="65CE7F29" w:rsidR="00717C41" w:rsidRDefault="00E42E39" w:rsidP="00717C41">
      <w:pPr>
        <w:pStyle w:val="Paragraphedeliste"/>
        <w:numPr>
          <w:ilvl w:val="1"/>
          <w:numId w:val="3"/>
        </w:numPr>
      </w:pPr>
      <w:r>
        <w:t xml:space="preserve">Mise en couple </w:t>
      </w:r>
    </w:p>
    <w:p w14:paraId="7E14EF96" w14:textId="77777777" w:rsidR="007D291E" w:rsidRDefault="00717C41" w:rsidP="007D291E">
      <w:pPr>
        <w:pStyle w:val="Paragraphedeliste"/>
        <w:numPr>
          <w:ilvl w:val="1"/>
          <w:numId w:val="3"/>
        </w:numPr>
      </w:pPr>
      <w:r>
        <w:t xml:space="preserve">Impact / changement – transition célibataire -&gt; couple </w:t>
      </w:r>
    </w:p>
    <w:p w14:paraId="04384A07" w14:textId="77777777" w:rsidR="00717C41" w:rsidRDefault="00717C41" w:rsidP="00717C41">
      <w:pPr>
        <w:pStyle w:val="Paragraphedeliste"/>
        <w:numPr>
          <w:ilvl w:val="1"/>
          <w:numId w:val="3"/>
        </w:numPr>
      </w:pPr>
      <w:r>
        <w:t xml:space="preserve">Cohabitation / Marriage </w:t>
      </w:r>
    </w:p>
    <w:p w14:paraId="7E7C9DD2" w14:textId="77777777" w:rsidR="007D291E" w:rsidRDefault="007D291E" w:rsidP="00717C41">
      <w:pPr>
        <w:pStyle w:val="Paragraphedeliste"/>
        <w:numPr>
          <w:ilvl w:val="1"/>
          <w:numId w:val="3"/>
        </w:numPr>
      </w:pPr>
      <w:r>
        <w:t xml:space="preserve">Données générales </w:t>
      </w:r>
    </w:p>
    <w:p w14:paraId="0DBF72BC" w14:textId="77777777" w:rsidR="007D291E" w:rsidRDefault="007D291E" w:rsidP="007D291E">
      <w:pPr>
        <w:pStyle w:val="Paragraphedeliste"/>
        <w:numPr>
          <w:ilvl w:val="2"/>
          <w:numId w:val="3"/>
        </w:numPr>
      </w:pPr>
      <w:r>
        <w:t xml:space="preserve">Combien de temps </w:t>
      </w:r>
    </w:p>
    <w:p w14:paraId="04A14A14" w14:textId="77777777" w:rsidR="007D291E" w:rsidRDefault="007D291E" w:rsidP="007D291E">
      <w:pPr>
        <w:pStyle w:val="Paragraphedeliste"/>
        <w:numPr>
          <w:ilvl w:val="2"/>
          <w:numId w:val="3"/>
        </w:numPr>
      </w:pPr>
      <w:r>
        <w:t xml:space="preserve">Satisfaction conjugale « en général » </w:t>
      </w:r>
    </w:p>
    <w:p w14:paraId="3AA38216" w14:textId="77777777" w:rsidR="00717C41" w:rsidRDefault="00717C41" w:rsidP="00717C41">
      <w:pPr>
        <w:pStyle w:val="Paragraphedeliste"/>
        <w:ind w:left="360"/>
      </w:pPr>
    </w:p>
    <w:p w14:paraId="2DC24EE6" w14:textId="77777777" w:rsidR="00717C41" w:rsidRDefault="00717C41" w:rsidP="00717C41">
      <w:pPr>
        <w:pStyle w:val="Paragraphedeliste"/>
        <w:numPr>
          <w:ilvl w:val="0"/>
          <w:numId w:val="3"/>
        </w:numPr>
      </w:pPr>
      <w:r>
        <w:t xml:space="preserve">Décisions concernant le premier enfant </w:t>
      </w:r>
    </w:p>
    <w:p w14:paraId="12599D48" w14:textId="77777777" w:rsidR="00717C41" w:rsidRDefault="00717C41" w:rsidP="00717C41">
      <w:pPr>
        <w:pStyle w:val="Paragraphedeliste"/>
        <w:numPr>
          <w:ilvl w:val="1"/>
          <w:numId w:val="3"/>
        </w:numPr>
      </w:pPr>
      <w:r>
        <w:t>Context general</w:t>
      </w:r>
    </w:p>
    <w:p w14:paraId="12F390D3" w14:textId="77777777" w:rsidR="007D291E" w:rsidRDefault="007D291E" w:rsidP="00717C41">
      <w:pPr>
        <w:pStyle w:val="Paragraphedeliste"/>
        <w:numPr>
          <w:ilvl w:val="1"/>
          <w:numId w:val="3"/>
        </w:numPr>
      </w:pPr>
      <w:r>
        <w:t xml:space="preserve">Préparation </w:t>
      </w:r>
    </w:p>
    <w:p w14:paraId="2507B4F0" w14:textId="1F625F23" w:rsidR="007D291E" w:rsidRDefault="00D0660E" w:rsidP="007D291E">
      <w:pPr>
        <w:pStyle w:val="Paragraphedeliste"/>
        <w:numPr>
          <w:ilvl w:val="2"/>
          <w:numId w:val="3"/>
        </w:numPr>
      </w:pPr>
      <w:r>
        <w:t xml:space="preserve">Renseignement </w:t>
      </w:r>
      <w:r w:rsidR="007D291E">
        <w:t xml:space="preserve">quant au travail </w:t>
      </w:r>
      <w:r w:rsidR="00E311B8">
        <w:t xml:space="preserve">/ congé </w:t>
      </w:r>
    </w:p>
    <w:p w14:paraId="530CD959" w14:textId="2EFB0F96" w:rsidR="00B95F75" w:rsidRDefault="00B95F75" w:rsidP="007D291E">
      <w:pPr>
        <w:pStyle w:val="Paragraphedeliste"/>
        <w:numPr>
          <w:ilvl w:val="2"/>
          <w:numId w:val="3"/>
        </w:numPr>
      </w:pPr>
      <w:r>
        <w:t xml:space="preserve">Choix de résidence </w:t>
      </w:r>
    </w:p>
    <w:p w14:paraId="33B51D33" w14:textId="77777777" w:rsidR="007D291E" w:rsidRDefault="007D291E" w:rsidP="007D291E">
      <w:pPr>
        <w:pStyle w:val="Paragraphedeliste"/>
        <w:numPr>
          <w:ilvl w:val="2"/>
          <w:numId w:val="3"/>
        </w:numPr>
      </w:pPr>
      <w:r>
        <w:t xml:space="preserve">Relation avec la parenté </w:t>
      </w:r>
    </w:p>
    <w:p w14:paraId="462E0857" w14:textId="77777777" w:rsidR="00717C41" w:rsidRDefault="007D291E" w:rsidP="007D291E">
      <w:pPr>
        <w:pStyle w:val="Paragraphedeliste"/>
        <w:numPr>
          <w:ilvl w:val="2"/>
          <w:numId w:val="3"/>
        </w:numPr>
      </w:pPr>
      <w:r>
        <w:t>Relation avec les amis</w:t>
      </w:r>
    </w:p>
    <w:p w14:paraId="6F02D123" w14:textId="77777777" w:rsidR="007D291E" w:rsidRDefault="007D291E" w:rsidP="007D291E">
      <w:pPr>
        <w:pStyle w:val="Paragraphedeliste"/>
        <w:ind w:left="1080"/>
      </w:pPr>
    </w:p>
    <w:p w14:paraId="5A1E1C42" w14:textId="77777777" w:rsidR="00717C41" w:rsidRDefault="00717C41" w:rsidP="00717C41">
      <w:pPr>
        <w:pStyle w:val="Paragraphedeliste"/>
        <w:numPr>
          <w:ilvl w:val="0"/>
          <w:numId w:val="3"/>
        </w:numPr>
      </w:pPr>
      <w:r>
        <w:t xml:space="preserve">La venue de l’enfant </w:t>
      </w:r>
    </w:p>
    <w:p w14:paraId="502EE339" w14:textId="77777777" w:rsidR="00717C41" w:rsidRDefault="00717C41" w:rsidP="00717C41">
      <w:pPr>
        <w:pStyle w:val="Paragraphedeliste"/>
        <w:numPr>
          <w:ilvl w:val="1"/>
          <w:numId w:val="3"/>
        </w:numPr>
      </w:pPr>
      <w:r>
        <w:t xml:space="preserve">La naissance </w:t>
      </w:r>
    </w:p>
    <w:p w14:paraId="663A6CB3" w14:textId="3CE5928E" w:rsidR="004D2E7E" w:rsidRDefault="004D2E7E" w:rsidP="004D2E7E">
      <w:pPr>
        <w:pStyle w:val="Paragraphedeliste"/>
        <w:numPr>
          <w:ilvl w:val="2"/>
          <w:numId w:val="3"/>
        </w:numPr>
      </w:pPr>
      <w:r>
        <w:t xml:space="preserve">A l’hopital </w:t>
      </w:r>
    </w:p>
    <w:p w14:paraId="07FE2BDE" w14:textId="55FFB2CB" w:rsidR="004D2E7E" w:rsidRDefault="00EA173F" w:rsidP="004D2E7E">
      <w:pPr>
        <w:pStyle w:val="Paragraphedeliste"/>
        <w:numPr>
          <w:ilvl w:val="1"/>
          <w:numId w:val="3"/>
        </w:numPr>
      </w:pPr>
      <w:r>
        <w:t xml:space="preserve">Congé maternité / paternité -&gt; décision quant à l’arrangement </w:t>
      </w:r>
      <w:r w:rsidR="00702616">
        <w:t xml:space="preserve">work-family balance </w:t>
      </w:r>
    </w:p>
    <w:p w14:paraId="31CFD3FB" w14:textId="77777777" w:rsidR="00717C41" w:rsidRDefault="00717C41" w:rsidP="00717C41">
      <w:pPr>
        <w:pStyle w:val="Paragraphedeliste"/>
        <w:numPr>
          <w:ilvl w:val="1"/>
          <w:numId w:val="3"/>
        </w:numPr>
      </w:pPr>
      <w:r>
        <w:t xml:space="preserve">Impact du nourrisson au foyer </w:t>
      </w:r>
    </w:p>
    <w:p w14:paraId="7C0DD645" w14:textId="00F5E9DB" w:rsidR="00C55AF7" w:rsidRDefault="00C55AF7" w:rsidP="00717C41">
      <w:pPr>
        <w:pStyle w:val="Paragraphedeliste"/>
        <w:numPr>
          <w:ilvl w:val="1"/>
          <w:numId w:val="3"/>
        </w:numPr>
      </w:pPr>
      <w:r>
        <w:t xml:space="preserve">Finance </w:t>
      </w:r>
      <w:r w:rsidR="005E0E30">
        <w:t xml:space="preserve">avant / après </w:t>
      </w:r>
    </w:p>
    <w:p w14:paraId="0D040899" w14:textId="77777777" w:rsidR="00717C41" w:rsidRDefault="00717C41" w:rsidP="00717C41">
      <w:pPr>
        <w:pStyle w:val="Paragraphedeliste"/>
        <w:numPr>
          <w:ilvl w:val="1"/>
          <w:numId w:val="3"/>
        </w:numPr>
      </w:pPr>
      <w:r>
        <w:t xml:space="preserve">Changement dans l’organisation du quotidien </w:t>
      </w:r>
    </w:p>
    <w:p w14:paraId="6ECA82D6" w14:textId="77777777" w:rsidR="007D291E" w:rsidRDefault="007D291E" w:rsidP="007D291E">
      <w:pPr>
        <w:pStyle w:val="Paragraphedeliste"/>
        <w:numPr>
          <w:ilvl w:val="2"/>
          <w:numId w:val="3"/>
        </w:numPr>
      </w:pPr>
      <w:r>
        <w:t xml:space="preserve">Domestique : qui s’occupe de quoi ? </w:t>
      </w:r>
    </w:p>
    <w:p w14:paraId="6A0A40DA" w14:textId="77777777" w:rsidR="007D291E" w:rsidRPr="007D291E" w:rsidRDefault="007D291E" w:rsidP="007D291E">
      <w:pPr>
        <w:pStyle w:val="Paragraphedeliste"/>
        <w:numPr>
          <w:ilvl w:val="2"/>
          <w:numId w:val="3"/>
        </w:numPr>
        <w:rPr>
          <w:color w:val="A6A6A6" w:themeColor="background1" w:themeShade="A6"/>
        </w:rPr>
      </w:pPr>
      <w:r w:rsidRPr="007D291E">
        <w:rPr>
          <w:color w:val="A6A6A6" w:themeColor="background1" w:themeShade="A6"/>
        </w:rPr>
        <w:t xml:space="preserve">(Intimité : changement dans la relation de couples) </w:t>
      </w:r>
    </w:p>
    <w:p w14:paraId="2CDA7ADC" w14:textId="191E2CDB" w:rsidR="00717C41" w:rsidRDefault="005551D8" w:rsidP="00717C41">
      <w:pPr>
        <w:pStyle w:val="Paragraphedeliste"/>
        <w:numPr>
          <w:ilvl w:val="2"/>
          <w:numId w:val="3"/>
        </w:numPr>
      </w:pPr>
      <w:r>
        <w:t xml:space="preserve">Aide de la parenté </w:t>
      </w:r>
    </w:p>
    <w:p w14:paraId="5D75AD4A" w14:textId="3E6D7797" w:rsidR="009E7C60" w:rsidRDefault="00EE22F5" w:rsidP="009E7C60">
      <w:pPr>
        <w:pStyle w:val="Paragraphedeliste"/>
        <w:numPr>
          <w:ilvl w:val="2"/>
          <w:numId w:val="3"/>
        </w:numPr>
      </w:pPr>
      <w:r>
        <w:t xml:space="preserve">Relations sociales (amis, sorties, hobbies, …) </w:t>
      </w:r>
    </w:p>
    <w:p w14:paraId="08F456F8" w14:textId="77777777" w:rsidR="000C375C" w:rsidRDefault="000C375C" w:rsidP="000C375C"/>
    <w:p w14:paraId="72B26912" w14:textId="6BAAFCC0" w:rsidR="009E7C60" w:rsidRDefault="009E7C60" w:rsidP="009E7C60">
      <w:pPr>
        <w:pStyle w:val="Paragraphedeliste"/>
        <w:numPr>
          <w:ilvl w:val="0"/>
          <w:numId w:val="3"/>
        </w:numPr>
      </w:pPr>
      <w:r>
        <w:t xml:space="preserve">Attitudes famille, couple, parenté </w:t>
      </w:r>
    </w:p>
    <w:p w14:paraId="35AB7AE4" w14:textId="77777777" w:rsidR="00E9254C" w:rsidRDefault="00E9254C" w:rsidP="00E9254C">
      <w:pPr>
        <w:pStyle w:val="Paragraphedeliste"/>
        <w:ind w:left="1080"/>
      </w:pPr>
    </w:p>
    <w:p w14:paraId="54A82542" w14:textId="77777777" w:rsidR="00717C41" w:rsidRDefault="00717C41" w:rsidP="00717C41">
      <w:pPr>
        <w:pStyle w:val="Paragraphedeliste"/>
        <w:numPr>
          <w:ilvl w:val="0"/>
          <w:numId w:val="3"/>
        </w:numPr>
      </w:pPr>
      <w:r>
        <w:t xml:space="preserve">Les conjoints </w:t>
      </w:r>
    </w:p>
    <w:p w14:paraId="51AA3EED" w14:textId="77777777" w:rsidR="00717C41" w:rsidRDefault="00717C41" w:rsidP="00717C41">
      <w:pPr>
        <w:pStyle w:val="Paragraphedeliste"/>
        <w:numPr>
          <w:ilvl w:val="1"/>
          <w:numId w:val="3"/>
        </w:numPr>
      </w:pPr>
      <w:r>
        <w:t xml:space="preserve">Date et lieu de naissance </w:t>
      </w:r>
    </w:p>
    <w:p w14:paraId="0B3CDDCC" w14:textId="77777777" w:rsidR="00717C41" w:rsidRDefault="00717C41" w:rsidP="00717C41">
      <w:pPr>
        <w:pStyle w:val="Paragraphedeliste"/>
        <w:numPr>
          <w:ilvl w:val="1"/>
          <w:numId w:val="3"/>
        </w:numPr>
      </w:pPr>
      <w:r>
        <w:t xml:space="preserve">Origines familiales </w:t>
      </w:r>
    </w:p>
    <w:p w14:paraId="39158A77" w14:textId="77777777" w:rsidR="00717C41" w:rsidRDefault="00717C41" w:rsidP="00717C41">
      <w:pPr>
        <w:pStyle w:val="Paragraphedeliste"/>
        <w:numPr>
          <w:ilvl w:val="1"/>
          <w:numId w:val="3"/>
        </w:numPr>
      </w:pPr>
      <w:r>
        <w:lastRenderedPageBreak/>
        <w:t xml:space="preserve">Localité de residence avant / après le marriage </w:t>
      </w:r>
    </w:p>
    <w:p w14:paraId="0A6DC948" w14:textId="77777777" w:rsidR="00717C41" w:rsidRDefault="00717C41" w:rsidP="00717C41">
      <w:pPr>
        <w:pStyle w:val="Paragraphedeliste"/>
        <w:numPr>
          <w:ilvl w:val="1"/>
          <w:numId w:val="3"/>
        </w:numPr>
      </w:pPr>
      <w:r>
        <w:t xml:space="preserve">Niveau d’instruction </w:t>
      </w:r>
    </w:p>
    <w:p w14:paraId="30CF7EA9" w14:textId="77777777" w:rsidR="00717C41" w:rsidRDefault="00717C41" w:rsidP="00717C41">
      <w:pPr>
        <w:pStyle w:val="Paragraphedeliste"/>
        <w:numPr>
          <w:ilvl w:val="1"/>
          <w:numId w:val="3"/>
        </w:numPr>
      </w:pPr>
      <w:r>
        <w:t xml:space="preserve">Profession avant et après </w:t>
      </w:r>
    </w:p>
    <w:p w14:paraId="233AF961" w14:textId="77777777" w:rsidR="00717C41" w:rsidRDefault="00717C41" w:rsidP="00717C41">
      <w:pPr>
        <w:pStyle w:val="Paragraphedeliste"/>
        <w:numPr>
          <w:ilvl w:val="1"/>
          <w:numId w:val="3"/>
        </w:numPr>
      </w:pPr>
      <w:r>
        <w:t>Dates naissances des enfants</w:t>
      </w:r>
    </w:p>
    <w:p w14:paraId="287DCBDE" w14:textId="77777777" w:rsidR="00717C41" w:rsidRPr="00562F1B" w:rsidRDefault="00717C41" w:rsidP="00717C41"/>
    <w:sectPr w:rsidR="00717C41" w:rsidRPr="00562F1B" w:rsidSect="00797B0A">
      <w:footerReference w:type="even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96C96B" w14:textId="77777777" w:rsidR="00810F2C" w:rsidRDefault="00810F2C" w:rsidP="00771DD7">
      <w:pPr>
        <w:spacing w:before="0"/>
      </w:pPr>
      <w:r>
        <w:separator/>
      </w:r>
    </w:p>
  </w:endnote>
  <w:endnote w:type="continuationSeparator" w:id="0">
    <w:p w14:paraId="0583F79A" w14:textId="77777777" w:rsidR="00810F2C" w:rsidRDefault="00810F2C" w:rsidP="00771DD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BB20E" w14:textId="77777777" w:rsidR="00810F2C" w:rsidRDefault="00810F2C" w:rsidP="00594A0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30AA53E" w14:textId="77777777" w:rsidR="00810F2C" w:rsidRDefault="00810F2C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5FA5D2" w14:textId="77777777" w:rsidR="00810F2C" w:rsidRDefault="00810F2C" w:rsidP="00594A0D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01CE3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1693ABD" w14:textId="77777777" w:rsidR="00810F2C" w:rsidRDefault="00810F2C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02BE04" w14:textId="77777777" w:rsidR="00810F2C" w:rsidRDefault="00810F2C" w:rsidP="00771DD7">
      <w:pPr>
        <w:spacing w:before="0"/>
      </w:pPr>
      <w:r>
        <w:separator/>
      </w:r>
    </w:p>
  </w:footnote>
  <w:footnote w:type="continuationSeparator" w:id="0">
    <w:p w14:paraId="60570317" w14:textId="77777777" w:rsidR="00810F2C" w:rsidRDefault="00810F2C" w:rsidP="00771DD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1377"/>
    <w:multiLevelType w:val="multilevel"/>
    <w:tmpl w:val="CBA033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C9D056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3AF53CD"/>
    <w:multiLevelType w:val="multilevel"/>
    <w:tmpl w:val="CBA033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0D"/>
    <w:rsid w:val="000A5087"/>
    <w:rsid w:val="000C375C"/>
    <w:rsid w:val="000E5CEC"/>
    <w:rsid w:val="00201CE3"/>
    <w:rsid w:val="0023095A"/>
    <w:rsid w:val="003E716F"/>
    <w:rsid w:val="00483C4D"/>
    <w:rsid w:val="004B4AB5"/>
    <w:rsid w:val="004D2E7E"/>
    <w:rsid w:val="005551D8"/>
    <w:rsid w:val="00562F1B"/>
    <w:rsid w:val="00594A0D"/>
    <w:rsid w:val="005C12F9"/>
    <w:rsid w:val="005E0E30"/>
    <w:rsid w:val="00702616"/>
    <w:rsid w:val="007054B2"/>
    <w:rsid w:val="00717C41"/>
    <w:rsid w:val="00767568"/>
    <w:rsid w:val="00771DD7"/>
    <w:rsid w:val="00797B0A"/>
    <w:rsid w:val="007D291E"/>
    <w:rsid w:val="00810F2C"/>
    <w:rsid w:val="009E7C60"/>
    <w:rsid w:val="00B54764"/>
    <w:rsid w:val="00B95F75"/>
    <w:rsid w:val="00C55AF7"/>
    <w:rsid w:val="00D0660E"/>
    <w:rsid w:val="00E311B8"/>
    <w:rsid w:val="00E42E39"/>
    <w:rsid w:val="00E9254C"/>
    <w:rsid w:val="00EA173F"/>
    <w:rsid w:val="00EE22F5"/>
    <w:rsid w:val="00F9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CC11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EC"/>
    <w:pPr>
      <w:spacing w:before="120" w:after="60"/>
      <w:jc w:val="both"/>
    </w:pPr>
    <w:rPr>
      <w:rFonts w:ascii="Adobe Hebrew" w:hAnsi="Adobe Hebrew"/>
    </w:rPr>
  </w:style>
  <w:style w:type="paragraph" w:styleId="Titre1">
    <w:name w:val="heading 1"/>
    <w:basedOn w:val="Normal"/>
    <w:next w:val="Normal"/>
    <w:link w:val="Titre1Car"/>
    <w:uiPriority w:val="9"/>
    <w:qFormat/>
    <w:rsid w:val="000E5CEC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0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1DD7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F7F7F" w:themeColor="text1" w:themeTint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5CEC"/>
    <w:pPr>
      <w:keepNext/>
      <w:keepLines/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5CEC"/>
    <w:rPr>
      <w:rFonts w:ascii="Adobe Hebrew" w:eastAsiaTheme="majorEastAsia" w:hAnsi="Adobe Hebrew" w:cstheme="majorBidi"/>
      <w:b/>
      <w:bCs/>
      <w:color w:val="0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71DD7"/>
    <w:rPr>
      <w:rFonts w:ascii="Adobe Hebrew" w:eastAsiaTheme="majorEastAsia" w:hAnsi="Adobe Hebrew" w:cstheme="majorBidi"/>
      <w:b/>
      <w:bCs/>
      <w:color w:val="7F7F7F" w:themeColor="text1" w:themeTint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5CEC"/>
    <w:rPr>
      <w:rFonts w:ascii="Adobe Hebrew" w:eastAsiaTheme="majorEastAsia" w:hAnsi="Adobe Hebrew" w:cstheme="majorBidi"/>
      <w:b/>
      <w:bCs/>
      <w:i/>
      <w:color w:val="000000" w:themeColor="text1"/>
    </w:rPr>
  </w:style>
  <w:style w:type="paragraph" w:styleId="Pieddepage">
    <w:name w:val="footer"/>
    <w:basedOn w:val="Normal"/>
    <w:link w:val="PieddepageCar"/>
    <w:uiPriority w:val="99"/>
    <w:unhideWhenUsed/>
    <w:rsid w:val="00771DD7"/>
    <w:pPr>
      <w:tabs>
        <w:tab w:val="center" w:pos="4703"/>
        <w:tab w:val="right" w:pos="9406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771DD7"/>
    <w:rPr>
      <w:rFonts w:ascii="Adobe Hebrew" w:hAnsi="Adobe Hebrew"/>
    </w:rPr>
  </w:style>
  <w:style w:type="character" w:styleId="Numrodepage">
    <w:name w:val="page number"/>
    <w:basedOn w:val="Policepardfaut"/>
    <w:uiPriority w:val="99"/>
    <w:semiHidden/>
    <w:unhideWhenUsed/>
    <w:rsid w:val="00771DD7"/>
  </w:style>
  <w:style w:type="character" w:styleId="Titredulivre">
    <w:name w:val="Book Title"/>
    <w:basedOn w:val="Policepardfaut"/>
    <w:uiPriority w:val="33"/>
    <w:qFormat/>
    <w:rsid w:val="000E5CEC"/>
    <w:rPr>
      <w:rFonts w:ascii="Adobe Hebrew" w:hAnsi="Adobe Hebrew"/>
      <w:b/>
      <w:bCs/>
      <w:smallCaps/>
      <w:spacing w:val="5"/>
      <w:sz w:val="40"/>
    </w:rPr>
  </w:style>
  <w:style w:type="paragraph" w:styleId="Paragraphedeliste">
    <w:name w:val="List Paragraph"/>
    <w:basedOn w:val="Normal"/>
    <w:uiPriority w:val="34"/>
    <w:qFormat/>
    <w:rsid w:val="007D291E"/>
    <w:pPr>
      <w:ind w:left="720"/>
      <w:contextualSpacing/>
    </w:pPr>
    <w:rPr>
      <w:lang w:val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771DD7"/>
    <w:pPr>
      <w:spacing w:before="0"/>
    </w:pPr>
  </w:style>
  <w:style w:type="character" w:customStyle="1" w:styleId="NotedebasdepageCar">
    <w:name w:val="Note de bas de page Car"/>
    <w:basedOn w:val="Policepardfaut"/>
    <w:link w:val="Notedebasdepage"/>
    <w:uiPriority w:val="99"/>
    <w:rsid w:val="00771DD7"/>
    <w:rPr>
      <w:rFonts w:ascii="Adobe Hebrew" w:hAnsi="Adobe Hebrew"/>
    </w:rPr>
  </w:style>
  <w:style w:type="character" w:styleId="Marquenotebasdepage">
    <w:name w:val="footnote reference"/>
    <w:basedOn w:val="Policepardfaut"/>
    <w:uiPriority w:val="99"/>
    <w:unhideWhenUsed/>
    <w:rsid w:val="00771DD7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562F1B"/>
    <w:pPr>
      <w:ind w:left="1134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62F1B"/>
    <w:rPr>
      <w:rFonts w:ascii="Adobe Hebrew" w:hAnsi="Adobe Hebrew"/>
      <w:i/>
      <w:iCs/>
      <w:color w:val="000000" w:themeColor="text1"/>
    </w:rPr>
  </w:style>
  <w:style w:type="paragraph" w:styleId="Index1">
    <w:name w:val="index 1"/>
    <w:basedOn w:val="Normal"/>
    <w:next w:val="Normal"/>
    <w:autoRedefine/>
    <w:uiPriority w:val="99"/>
    <w:unhideWhenUsed/>
    <w:rsid w:val="000A508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A508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A508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A508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A508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A508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A508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A508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A5087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0A50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EC"/>
    <w:pPr>
      <w:spacing w:before="120" w:after="60"/>
      <w:jc w:val="both"/>
    </w:pPr>
    <w:rPr>
      <w:rFonts w:ascii="Adobe Hebrew" w:hAnsi="Adobe Hebrew"/>
    </w:rPr>
  </w:style>
  <w:style w:type="paragraph" w:styleId="Titre1">
    <w:name w:val="heading 1"/>
    <w:basedOn w:val="Normal"/>
    <w:next w:val="Normal"/>
    <w:link w:val="Titre1Car"/>
    <w:uiPriority w:val="9"/>
    <w:qFormat/>
    <w:rsid w:val="000E5CEC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0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1DD7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F7F7F" w:themeColor="text1" w:themeTint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5CEC"/>
    <w:pPr>
      <w:keepNext/>
      <w:keepLines/>
      <w:spacing w:before="200"/>
      <w:outlineLvl w:val="2"/>
    </w:pPr>
    <w:rPr>
      <w:rFonts w:eastAsiaTheme="majorEastAsia" w:cstheme="majorBidi"/>
      <w:b/>
      <w:bCs/>
      <w:i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5CEC"/>
    <w:rPr>
      <w:rFonts w:ascii="Adobe Hebrew" w:eastAsiaTheme="majorEastAsia" w:hAnsi="Adobe Hebrew" w:cstheme="majorBidi"/>
      <w:b/>
      <w:bCs/>
      <w:color w:val="0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71DD7"/>
    <w:rPr>
      <w:rFonts w:ascii="Adobe Hebrew" w:eastAsiaTheme="majorEastAsia" w:hAnsi="Adobe Hebrew" w:cstheme="majorBidi"/>
      <w:b/>
      <w:bCs/>
      <w:color w:val="7F7F7F" w:themeColor="text1" w:themeTint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5CEC"/>
    <w:rPr>
      <w:rFonts w:ascii="Adobe Hebrew" w:eastAsiaTheme="majorEastAsia" w:hAnsi="Adobe Hebrew" w:cstheme="majorBidi"/>
      <w:b/>
      <w:bCs/>
      <w:i/>
      <w:color w:val="000000" w:themeColor="text1"/>
    </w:rPr>
  </w:style>
  <w:style w:type="paragraph" w:styleId="Pieddepage">
    <w:name w:val="footer"/>
    <w:basedOn w:val="Normal"/>
    <w:link w:val="PieddepageCar"/>
    <w:uiPriority w:val="99"/>
    <w:unhideWhenUsed/>
    <w:rsid w:val="00771DD7"/>
    <w:pPr>
      <w:tabs>
        <w:tab w:val="center" w:pos="4703"/>
        <w:tab w:val="right" w:pos="9406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771DD7"/>
    <w:rPr>
      <w:rFonts w:ascii="Adobe Hebrew" w:hAnsi="Adobe Hebrew"/>
    </w:rPr>
  </w:style>
  <w:style w:type="character" w:styleId="Numrodepage">
    <w:name w:val="page number"/>
    <w:basedOn w:val="Policepardfaut"/>
    <w:uiPriority w:val="99"/>
    <w:semiHidden/>
    <w:unhideWhenUsed/>
    <w:rsid w:val="00771DD7"/>
  </w:style>
  <w:style w:type="character" w:styleId="Titredulivre">
    <w:name w:val="Book Title"/>
    <w:basedOn w:val="Policepardfaut"/>
    <w:uiPriority w:val="33"/>
    <w:qFormat/>
    <w:rsid w:val="000E5CEC"/>
    <w:rPr>
      <w:rFonts w:ascii="Adobe Hebrew" w:hAnsi="Adobe Hebrew"/>
      <w:b/>
      <w:bCs/>
      <w:smallCaps/>
      <w:spacing w:val="5"/>
      <w:sz w:val="40"/>
    </w:rPr>
  </w:style>
  <w:style w:type="paragraph" w:styleId="Paragraphedeliste">
    <w:name w:val="List Paragraph"/>
    <w:basedOn w:val="Normal"/>
    <w:uiPriority w:val="34"/>
    <w:qFormat/>
    <w:rsid w:val="007D291E"/>
    <w:pPr>
      <w:ind w:left="720"/>
      <w:contextualSpacing/>
    </w:pPr>
    <w:rPr>
      <w:lang w:val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771DD7"/>
    <w:pPr>
      <w:spacing w:before="0"/>
    </w:pPr>
  </w:style>
  <w:style w:type="character" w:customStyle="1" w:styleId="NotedebasdepageCar">
    <w:name w:val="Note de bas de page Car"/>
    <w:basedOn w:val="Policepardfaut"/>
    <w:link w:val="Notedebasdepage"/>
    <w:uiPriority w:val="99"/>
    <w:rsid w:val="00771DD7"/>
    <w:rPr>
      <w:rFonts w:ascii="Adobe Hebrew" w:hAnsi="Adobe Hebrew"/>
    </w:rPr>
  </w:style>
  <w:style w:type="character" w:styleId="Marquenotebasdepage">
    <w:name w:val="footnote reference"/>
    <w:basedOn w:val="Policepardfaut"/>
    <w:uiPriority w:val="99"/>
    <w:unhideWhenUsed/>
    <w:rsid w:val="00771DD7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562F1B"/>
    <w:pPr>
      <w:ind w:left="1134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62F1B"/>
    <w:rPr>
      <w:rFonts w:ascii="Adobe Hebrew" w:hAnsi="Adobe Hebrew"/>
      <w:i/>
      <w:iCs/>
      <w:color w:val="000000" w:themeColor="text1"/>
    </w:rPr>
  </w:style>
  <w:style w:type="paragraph" w:styleId="Index1">
    <w:name w:val="index 1"/>
    <w:basedOn w:val="Normal"/>
    <w:next w:val="Normal"/>
    <w:autoRedefine/>
    <w:uiPriority w:val="99"/>
    <w:unhideWhenUsed/>
    <w:rsid w:val="000A508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0A508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0A508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0A508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0A508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0A508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0A508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0A508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0A5087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0A5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iacomovagni:Library:Application%20Support:Microsoft:Office:Mode&#768;les%20utilisateur:Mes%20mode&#768;les:HebrewTemplate1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B4B531-8510-0041-84BD-56CB5F57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HebrewTemplate1.dotx</Template>
  <TotalTime>22</TotalTime>
  <Pages>2</Pages>
  <Words>191</Words>
  <Characters>1054</Characters>
  <Application>Microsoft Macintosh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 E</dc:creator>
  <cp:keywords/>
  <dc:description/>
  <cp:lastModifiedBy>Giac E</cp:lastModifiedBy>
  <cp:revision>21</cp:revision>
  <dcterms:created xsi:type="dcterms:W3CDTF">2015-09-01T15:12:00Z</dcterms:created>
  <dcterms:modified xsi:type="dcterms:W3CDTF">2015-09-02T22:59:00Z</dcterms:modified>
</cp:coreProperties>
</file>